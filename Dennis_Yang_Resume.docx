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A6D" w:rsidRDefault="002F5C97">
      <w:pPr>
        <w:pStyle w:val="Title"/>
      </w:pPr>
      <w:sdt>
        <w:sdtPr>
          <w:alias w:val="Enter your name:"/>
          <w:tag w:val=""/>
          <w:id w:val="-328297061"/>
          <w:placeholder>
            <w:docPart w:val="530B54EE07C3499EB1014B4AA09CE216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>
            <w:t>Dennis Yang</w:t>
          </w:r>
        </w:sdtContent>
      </w:sdt>
    </w:p>
    <w:p w:rsidR="00394A6D" w:rsidRDefault="002F5C97">
      <w:r>
        <w:t>Ashburn, VA</w:t>
      </w:r>
      <w:r w:rsidR="007D00B3">
        <w:t> | </w:t>
      </w:r>
      <w:r>
        <w:t>703-489-8893</w:t>
      </w:r>
      <w:r w:rsidR="007D00B3">
        <w:t> | </w:t>
      </w:r>
      <w:r>
        <w:t>dennishyang@gmail.com</w:t>
      </w:r>
    </w:p>
    <w:sdt>
      <w:sdtPr>
        <w:alias w:val="Objective:"/>
        <w:tag w:val="Objective:"/>
        <w:id w:val="-736782104"/>
        <w:placeholder>
          <w:docPart w:val="263DFE641A3744529E57DE36B3B36BCD"/>
        </w:placeholder>
        <w:temporary/>
        <w:showingPlcHdr/>
        <w15:appearance w15:val="hidden"/>
      </w:sdtPr>
      <w:sdtContent>
        <w:p w:rsidR="00394A6D" w:rsidRDefault="007D00B3">
          <w:pPr>
            <w:pStyle w:val="Heading1"/>
          </w:pPr>
          <w:r>
            <w:t>Objective</w:t>
          </w:r>
        </w:p>
      </w:sdtContent>
    </w:sdt>
    <w:p w:rsidR="00394A6D" w:rsidRDefault="00CA51F8" w:rsidP="00DD4208">
      <w:pPr>
        <w:pStyle w:val="ListBullet"/>
      </w:pPr>
      <w:r>
        <w:t xml:space="preserve">I am a Computer Science undergraduate student that is looking for opportunities to demonstrate what I have learned in the classroom in a workplace environment. </w:t>
      </w:r>
      <w:r w:rsidR="00C61FD9">
        <w:t>Although most of my experience has been largely classroom-based, I believe my ability to break down and understand all aspects (front-end and back-end) of software development has taught me how to contribute and code in an efficient manner.</w:t>
      </w:r>
      <w:bookmarkStart w:id="0" w:name="_GoBack"/>
      <w:bookmarkEnd w:id="0"/>
      <w:r w:rsidR="00C61FD9">
        <w:t xml:space="preserve"> </w:t>
      </w:r>
    </w:p>
    <w:sdt>
      <w:sdtPr>
        <w:alias w:val="Education:"/>
        <w:tag w:val="Education:"/>
        <w:id w:val="1513793667"/>
        <w:placeholder>
          <w:docPart w:val="A32C6421F2F041958CD67D3AEF0582E5"/>
        </w:placeholder>
        <w:temporary/>
        <w:showingPlcHdr/>
        <w15:appearance w15:val="hidden"/>
      </w:sdtPr>
      <w:sdtContent>
        <w:p w:rsidR="00394A6D" w:rsidRDefault="007D00B3">
          <w:pPr>
            <w:pStyle w:val="Heading1"/>
          </w:pPr>
          <w:r>
            <w:t>Education</w:t>
          </w:r>
        </w:p>
      </w:sdtContent>
    </w:sdt>
    <w:p w:rsidR="00394A6D" w:rsidRDefault="002F5C97">
      <w:pPr>
        <w:pStyle w:val="Heading2"/>
      </w:pPr>
      <w:r>
        <w:t>Bachelors</w:t>
      </w:r>
      <w:r w:rsidR="007D00B3">
        <w:t> | </w:t>
      </w:r>
      <w:r>
        <w:t>2020</w:t>
      </w:r>
      <w:r w:rsidR="007D00B3">
        <w:t> | </w:t>
      </w:r>
      <w:r>
        <w:t>University of Virginia (UVA)</w:t>
      </w:r>
    </w:p>
    <w:p w:rsidR="00394A6D" w:rsidRDefault="002F5C97" w:rsidP="008916B6">
      <w:pPr>
        <w:pStyle w:val="ListBullet"/>
        <w:numPr>
          <w:ilvl w:val="0"/>
          <w:numId w:val="18"/>
        </w:numPr>
      </w:pPr>
      <w:sdt>
        <w:sdtPr>
          <w:alias w:val="Major:"/>
          <w:tag w:val="Major:"/>
          <w:id w:val="673618560"/>
          <w:placeholder>
            <w:docPart w:val="9A170338D1A74FB592FD8BB6D958DFD9"/>
          </w:placeholder>
          <w:temporary/>
          <w:showingPlcHdr/>
          <w15:appearance w15:val="hidden"/>
        </w:sdtPr>
        <w:sdtContent>
          <w:r w:rsidR="00D33143">
            <w:t>Major</w:t>
          </w:r>
        </w:sdtContent>
      </w:sdt>
      <w:r w:rsidR="007D00B3">
        <w:t xml:space="preserve">: </w:t>
      </w:r>
      <w:r>
        <w:t>Computer Science</w:t>
      </w:r>
    </w:p>
    <w:p w:rsidR="00E942EA" w:rsidRDefault="00E942EA" w:rsidP="008916B6">
      <w:pPr>
        <w:pStyle w:val="ListBullet"/>
        <w:numPr>
          <w:ilvl w:val="0"/>
          <w:numId w:val="18"/>
        </w:numPr>
      </w:pPr>
      <w:r>
        <w:t>Minor: Chinese</w:t>
      </w:r>
    </w:p>
    <w:p w:rsidR="00394A6D" w:rsidRDefault="002F5C97" w:rsidP="00DD4208">
      <w:pPr>
        <w:pStyle w:val="ListBullet"/>
      </w:pPr>
      <w:r>
        <w:t>GPA: 3.69</w:t>
      </w:r>
    </w:p>
    <w:p w:rsidR="00394A6D" w:rsidRDefault="002F5C97">
      <w:pPr>
        <w:pStyle w:val="ListBullet"/>
      </w:pPr>
      <w:sdt>
        <w:sdtPr>
          <w:alias w:val="Related coursework:"/>
          <w:tag w:val="Related coursework:"/>
          <w:id w:val="879673472"/>
          <w:placeholder>
            <w:docPart w:val="02D63975F14C424480F606E971C15775"/>
          </w:placeholder>
          <w:temporary/>
          <w:showingPlcHdr/>
          <w15:appearance w15:val="hidden"/>
        </w:sdtPr>
        <w:sdtContent>
          <w:r w:rsidR="00D33143">
            <w:t>Related coursework</w:t>
          </w:r>
        </w:sdtContent>
      </w:sdt>
      <w:r w:rsidR="007D00B3">
        <w:t xml:space="preserve">: </w:t>
      </w:r>
      <w:r>
        <w:t xml:space="preserve">Algorithms, </w:t>
      </w:r>
      <w:r w:rsidR="00CA51F8">
        <w:t>Programming Languages for Web Applications</w:t>
      </w:r>
      <w:r>
        <w:t>, Program and Data Representation, Discrete Mathematics, Defense Against the Dark Arts (Cybersecurity)</w:t>
      </w:r>
      <w:r w:rsidR="00E942EA">
        <w:t>,</w:t>
      </w:r>
      <w:r w:rsidR="00CA51F8">
        <w:t xml:space="preserve"> Software Development Methods,</w:t>
      </w:r>
      <w:r w:rsidR="00E942EA">
        <w:t xml:space="preserve"> Calculus III, Introductory Statistics</w:t>
      </w:r>
    </w:p>
    <w:sdt>
      <w:sdtPr>
        <w:alias w:val="Skills &amp; Abilities:"/>
        <w:tag w:val="Skills &amp; Abilities:"/>
        <w:id w:val="495469907"/>
        <w:placeholder>
          <w:docPart w:val="8637D052FBC148409BDFF595E61C49C0"/>
        </w:placeholder>
        <w:temporary/>
        <w:showingPlcHdr/>
        <w15:appearance w15:val="hidden"/>
      </w:sdtPr>
      <w:sdtContent>
        <w:p w:rsidR="00394A6D" w:rsidRDefault="007D00B3">
          <w:pPr>
            <w:pStyle w:val="Heading1"/>
          </w:pPr>
          <w:r>
            <w:t>Skills &amp; Abilities</w:t>
          </w:r>
        </w:p>
      </w:sdtContent>
    </w:sdt>
    <w:p w:rsidR="00394A6D" w:rsidRDefault="00E942EA">
      <w:pPr>
        <w:pStyle w:val="Heading2"/>
      </w:pPr>
      <w:r>
        <w:t>Programming Languages/Operating Systems</w:t>
      </w:r>
    </w:p>
    <w:p w:rsidR="00394A6D" w:rsidRDefault="00E942EA">
      <w:pPr>
        <w:pStyle w:val="ListBullet"/>
      </w:pPr>
      <w:r>
        <w:t>Programming Languages: Python, Java, C++, HTML, JavaScript</w:t>
      </w:r>
    </w:p>
    <w:p w:rsidR="00394A6D" w:rsidRDefault="00E942EA" w:rsidP="00CA51F8">
      <w:pPr>
        <w:pStyle w:val="ListBullet"/>
      </w:pPr>
      <w:r>
        <w:t>Operating Systems: Linux, Windows</w:t>
      </w:r>
    </w:p>
    <w:p w:rsidR="00CA51F8" w:rsidRDefault="00CA51F8" w:rsidP="00CA51F8">
      <w:pPr>
        <w:pStyle w:val="Heading2"/>
      </w:pPr>
      <w:r>
        <w:t>Honors and Awards</w:t>
      </w:r>
    </w:p>
    <w:p w:rsidR="00CA51F8" w:rsidRDefault="00CA51F8" w:rsidP="00CA51F8">
      <w:pPr>
        <w:pStyle w:val="ListBullet"/>
      </w:pPr>
      <w:r>
        <w:t>UVA Dean’s List</w:t>
      </w:r>
    </w:p>
    <w:p w:rsidR="00394A6D" w:rsidRDefault="002F5C97">
      <w:pPr>
        <w:pStyle w:val="Heading2"/>
      </w:pPr>
      <w:r>
        <w:t>Leadership</w:t>
      </w:r>
    </w:p>
    <w:p w:rsidR="00394A6D" w:rsidRDefault="002F5C97" w:rsidP="002F5C97">
      <w:pPr>
        <w:pStyle w:val="ListBullet"/>
      </w:pPr>
      <w:r>
        <w:t>Computer Network and Security Club at UVA: Social Chair</w:t>
      </w:r>
    </w:p>
    <w:p w:rsidR="00394A6D" w:rsidRDefault="002F5C97">
      <w:pPr>
        <w:pStyle w:val="Heading2"/>
      </w:pPr>
      <w:r>
        <w:t>Extracurriculars</w:t>
      </w:r>
    </w:p>
    <w:p w:rsidR="00394A6D" w:rsidRDefault="002F5C97">
      <w:pPr>
        <w:pStyle w:val="ListBullet"/>
      </w:pPr>
      <w:r>
        <w:t>Volunteer at Upper Walker Elementary Robotics Club</w:t>
      </w:r>
    </w:p>
    <w:p w:rsidR="002F5C97" w:rsidRDefault="002F5C97">
      <w:pPr>
        <w:pStyle w:val="ListBullet"/>
      </w:pPr>
      <w:r>
        <w:t>Asian Pacific America</w:t>
      </w:r>
      <w:r w:rsidR="00CA51F8">
        <w:t>n</w:t>
      </w:r>
      <w:r>
        <w:t xml:space="preserve"> Leadership Training Institute</w:t>
      </w:r>
    </w:p>
    <w:p w:rsidR="00E942EA" w:rsidRDefault="00E942EA">
      <w:pPr>
        <w:pStyle w:val="ListBullet"/>
      </w:pPr>
      <w:r>
        <w:t>UVA Club Swim</w:t>
      </w:r>
    </w:p>
    <w:p w:rsidR="00E942EA" w:rsidRDefault="00E942EA">
      <w:pPr>
        <w:pStyle w:val="ListBullet"/>
      </w:pPr>
      <w:r>
        <w:t>Chinese Student Association</w:t>
      </w:r>
    </w:p>
    <w:sdt>
      <w:sdtPr>
        <w:alias w:val="Experience:"/>
        <w:tag w:val="Experience:"/>
        <w:id w:val="1494989950"/>
        <w:placeholder>
          <w:docPart w:val="998E8095230F42A1B78B052254D436D0"/>
        </w:placeholder>
        <w:temporary/>
        <w:showingPlcHdr/>
        <w15:appearance w15:val="hidden"/>
      </w:sdtPr>
      <w:sdtContent>
        <w:p w:rsidR="00394A6D" w:rsidRDefault="007D00B3">
          <w:pPr>
            <w:pStyle w:val="Heading1"/>
          </w:pPr>
          <w:r>
            <w:t>Experience</w:t>
          </w:r>
        </w:p>
      </w:sdtContent>
    </w:sdt>
    <w:p w:rsidR="00394A6D" w:rsidRDefault="00CA51F8">
      <w:pPr>
        <w:pStyle w:val="Heading2"/>
      </w:pPr>
      <w:r>
        <w:t>Software Development Intern</w:t>
      </w:r>
      <w:r w:rsidR="007D00B3">
        <w:t> | </w:t>
      </w:r>
      <w:r>
        <w:t>Leidos</w:t>
      </w:r>
      <w:r w:rsidR="007D00B3">
        <w:t> | </w:t>
      </w:r>
      <w:r>
        <w:t>may 2018</w:t>
      </w:r>
      <w:r w:rsidR="0077621B">
        <w:t xml:space="preserve"> </w:t>
      </w:r>
      <w:r>
        <w:t>–</w:t>
      </w:r>
      <w:r w:rsidR="0077621B">
        <w:t xml:space="preserve"> </w:t>
      </w:r>
      <w:r>
        <w:t>August 2018</w:t>
      </w:r>
    </w:p>
    <w:p w:rsidR="00D56207" w:rsidRDefault="00CA51F8" w:rsidP="00CA51F8">
      <w:pPr>
        <w:pStyle w:val="ListBullet"/>
      </w:pPr>
      <w:r>
        <w:t>Will use Linux RedHat to develop air traffic control programs in C++ (Summer 2018).</w:t>
      </w:r>
    </w:p>
    <w:sectPr w:rsidR="00D56207" w:rsidSect="00374627">
      <w:footerReference w:type="default" r:id="rId7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3E62" w:rsidRDefault="00D33E62">
      <w:pPr>
        <w:spacing w:after="0"/>
      </w:pPr>
      <w:r>
        <w:separator/>
      </w:r>
    </w:p>
  </w:endnote>
  <w:endnote w:type="continuationSeparator" w:id="0">
    <w:p w:rsidR="00D33E62" w:rsidRDefault="00D33E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5C97" w:rsidRDefault="002F5C9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3E62" w:rsidRDefault="00D33E62">
      <w:pPr>
        <w:spacing w:after="0"/>
      </w:pPr>
      <w:r>
        <w:separator/>
      </w:r>
    </w:p>
  </w:footnote>
  <w:footnote w:type="continuationSeparator" w:id="0">
    <w:p w:rsidR="00D33E62" w:rsidRDefault="00D33E6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C97"/>
    <w:rsid w:val="002F5C97"/>
    <w:rsid w:val="00374627"/>
    <w:rsid w:val="00394A6D"/>
    <w:rsid w:val="003F19B9"/>
    <w:rsid w:val="004476A1"/>
    <w:rsid w:val="005114E7"/>
    <w:rsid w:val="005E5E55"/>
    <w:rsid w:val="00616068"/>
    <w:rsid w:val="006E401C"/>
    <w:rsid w:val="0077621B"/>
    <w:rsid w:val="007963CE"/>
    <w:rsid w:val="007D00B3"/>
    <w:rsid w:val="008916B6"/>
    <w:rsid w:val="008E10EB"/>
    <w:rsid w:val="009763C8"/>
    <w:rsid w:val="00A8131A"/>
    <w:rsid w:val="00B769EE"/>
    <w:rsid w:val="00C57E43"/>
    <w:rsid w:val="00C61FD9"/>
    <w:rsid w:val="00C72B59"/>
    <w:rsid w:val="00CA51F8"/>
    <w:rsid w:val="00CC75DB"/>
    <w:rsid w:val="00D33143"/>
    <w:rsid w:val="00D33E62"/>
    <w:rsid w:val="00D56207"/>
    <w:rsid w:val="00D765AF"/>
    <w:rsid w:val="00DD4208"/>
    <w:rsid w:val="00E942EA"/>
    <w:rsid w:val="00EA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134FB"/>
  <w15:chartTrackingRefBased/>
  <w15:docId w15:val="{9A87C319-533D-43C4-8C30-261A0E5F5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is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30B54EE07C3499EB1014B4AA09CE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86B7A-8708-4D23-9A4B-603160B085D1}"/>
      </w:docPartPr>
      <w:docPartBody>
        <w:p w:rsidR="00000000" w:rsidRDefault="00C41036">
          <w:pPr>
            <w:pStyle w:val="530B54EE07C3499EB1014B4AA09CE216"/>
          </w:pPr>
          <w:r>
            <w:t>Your Name</w:t>
          </w:r>
        </w:p>
      </w:docPartBody>
    </w:docPart>
    <w:docPart>
      <w:docPartPr>
        <w:name w:val="263DFE641A3744529E57DE36B3B36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0037B-7283-4017-A13F-B7805E008A7D}"/>
      </w:docPartPr>
      <w:docPartBody>
        <w:p w:rsidR="00000000" w:rsidRDefault="00C41036">
          <w:pPr>
            <w:pStyle w:val="263DFE641A3744529E57DE36B3B36BCD"/>
          </w:pPr>
          <w:r>
            <w:t>Objective</w:t>
          </w:r>
        </w:p>
      </w:docPartBody>
    </w:docPart>
    <w:docPart>
      <w:docPartPr>
        <w:name w:val="A32C6421F2F041958CD67D3AEF058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3D6C2-78EA-49ED-82A5-D6A351B178E6}"/>
      </w:docPartPr>
      <w:docPartBody>
        <w:p w:rsidR="00000000" w:rsidRDefault="00C41036">
          <w:pPr>
            <w:pStyle w:val="A32C6421F2F041958CD67D3AEF0582E5"/>
          </w:pPr>
          <w:r>
            <w:t>Education</w:t>
          </w:r>
        </w:p>
      </w:docPartBody>
    </w:docPart>
    <w:docPart>
      <w:docPartPr>
        <w:name w:val="9A170338D1A74FB592FD8BB6D958D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D5A240-82DD-4908-ADA2-5000582E3ECB}"/>
      </w:docPartPr>
      <w:docPartBody>
        <w:p w:rsidR="00000000" w:rsidRDefault="00C41036">
          <w:pPr>
            <w:pStyle w:val="9A170338D1A74FB592FD8BB6D958DFD9"/>
          </w:pPr>
          <w:r>
            <w:t>Major</w:t>
          </w:r>
        </w:p>
      </w:docPartBody>
    </w:docPart>
    <w:docPart>
      <w:docPartPr>
        <w:name w:val="02D63975F14C424480F606E971C15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DF2D1-400F-49B8-A772-F86DBF46B14F}"/>
      </w:docPartPr>
      <w:docPartBody>
        <w:p w:rsidR="00000000" w:rsidRDefault="00C41036">
          <w:pPr>
            <w:pStyle w:val="02D63975F14C424480F606E971C15775"/>
          </w:pPr>
          <w:r>
            <w:t>Related coursework</w:t>
          </w:r>
        </w:p>
      </w:docPartBody>
    </w:docPart>
    <w:docPart>
      <w:docPartPr>
        <w:name w:val="8637D052FBC148409BDFF595E61C4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DE8E4-4607-46D7-827B-140AA64162FB}"/>
      </w:docPartPr>
      <w:docPartBody>
        <w:p w:rsidR="00000000" w:rsidRDefault="00C41036">
          <w:pPr>
            <w:pStyle w:val="8637D052FBC148409BDFF595E61C49C0"/>
          </w:pPr>
          <w:r>
            <w:t>Skills &amp; Abilities</w:t>
          </w:r>
        </w:p>
      </w:docPartBody>
    </w:docPart>
    <w:docPart>
      <w:docPartPr>
        <w:name w:val="998E8095230F42A1B78B052254D436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C0F9D-9D0D-4DD6-B812-732B299D2289}"/>
      </w:docPartPr>
      <w:docPartBody>
        <w:p w:rsidR="00000000" w:rsidRDefault="00C41036">
          <w:pPr>
            <w:pStyle w:val="998E8095230F42A1B78B052254D436D0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036"/>
    <w:rsid w:val="00C4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0B54EE07C3499EB1014B4AA09CE216">
    <w:name w:val="530B54EE07C3499EB1014B4AA09CE216"/>
  </w:style>
  <w:style w:type="paragraph" w:customStyle="1" w:styleId="3495B473EB104678B49641FD6567CAFA">
    <w:name w:val="3495B473EB104678B49641FD6567CAFA"/>
  </w:style>
  <w:style w:type="paragraph" w:customStyle="1" w:styleId="1753BA4F94DF426983A0F0DE5D1988CA">
    <w:name w:val="1753BA4F94DF426983A0F0DE5D1988CA"/>
  </w:style>
  <w:style w:type="paragraph" w:customStyle="1" w:styleId="9DB79A44814944FEB09ED8B0F6930216">
    <w:name w:val="9DB79A44814944FEB09ED8B0F6930216"/>
  </w:style>
  <w:style w:type="paragraph" w:customStyle="1" w:styleId="D3F63673114A4D11BC3165C8CFB46598">
    <w:name w:val="D3F63673114A4D11BC3165C8CFB46598"/>
  </w:style>
  <w:style w:type="paragraph" w:customStyle="1" w:styleId="263DFE641A3744529E57DE36B3B36BCD">
    <w:name w:val="263DFE641A3744529E57DE36B3B36BCD"/>
  </w:style>
  <w:style w:type="paragraph" w:customStyle="1" w:styleId="83CBB1871EEC4047B0296D68CBBEC181">
    <w:name w:val="83CBB1871EEC4047B0296D68CBBEC181"/>
  </w:style>
  <w:style w:type="paragraph" w:customStyle="1" w:styleId="A32C6421F2F041958CD67D3AEF0582E5">
    <w:name w:val="A32C6421F2F041958CD67D3AEF0582E5"/>
  </w:style>
  <w:style w:type="paragraph" w:customStyle="1" w:styleId="E08B30F40636429E889C78AE51962D1E">
    <w:name w:val="E08B30F40636429E889C78AE51962D1E"/>
  </w:style>
  <w:style w:type="paragraph" w:customStyle="1" w:styleId="8441CA77BA7D48459991EE797929EF32">
    <w:name w:val="8441CA77BA7D48459991EE797929EF32"/>
  </w:style>
  <w:style w:type="paragraph" w:customStyle="1" w:styleId="CA6FB7E8E493484F8690ED6E1399F174">
    <w:name w:val="CA6FB7E8E493484F8690ED6E1399F174"/>
  </w:style>
  <w:style w:type="paragraph" w:customStyle="1" w:styleId="9A170338D1A74FB592FD8BB6D958DFD9">
    <w:name w:val="9A170338D1A74FB592FD8BB6D958DFD9"/>
  </w:style>
  <w:style w:type="paragraph" w:customStyle="1" w:styleId="624DD3F868D24BCAB8F0B3022305139E">
    <w:name w:val="624DD3F868D24BCAB8F0B3022305139E"/>
  </w:style>
  <w:style w:type="paragraph" w:customStyle="1" w:styleId="D970328428FA40F7B03B6CEA3276A26D">
    <w:name w:val="D970328428FA40F7B03B6CEA3276A26D"/>
  </w:style>
  <w:style w:type="paragraph" w:customStyle="1" w:styleId="02D63975F14C424480F606E971C15775">
    <w:name w:val="02D63975F14C424480F606E971C15775"/>
  </w:style>
  <w:style w:type="paragraph" w:customStyle="1" w:styleId="7F228752FB5B45D9BE6243457DF05A44">
    <w:name w:val="7F228752FB5B45D9BE6243457DF05A44"/>
  </w:style>
  <w:style w:type="paragraph" w:customStyle="1" w:styleId="B5356F17FB994FC99BBE92B63BC9657A">
    <w:name w:val="B5356F17FB994FC99BBE92B63BC9657A"/>
  </w:style>
  <w:style w:type="paragraph" w:customStyle="1" w:styleId="775C799D10B64C61B542A13ACC0377AE">
    <w:name w:val="775C799D10B64C61B542A13ACC0377AE"/>
  </w:style>
  <w:style w:type="paragraph" w:customStyle="1" w:styleId="40A8D78560C64DD0859C1882460CF829">
    <w:name w:val="40A8D78560C64DD0859C1882460CF829"/>
  </w:style>
  <w:style w:type="paragraph" w:customStyle="1" w:styleId="8637D052FBC148409BDFF595E61C49C0">
    <w:name w:val="8637D052FBC148409BDFF595E61C49C0"/>
  </w:style>
  <w:style w:type="paragraph" w:customStyle="1" w:styleId="23F9B4BD5C2F45F6BC7DEFA9CFEC0313">
    <w:name w:val="23F9B4BD5C2F45F6BC7DEFA9CFEC0313"/>
  </w:style>
  <w:style w:type="paragraph" w:customStyle="1" w:styleId="BAC49F10BEBB4F38B007E0B5AA920FCC">
    <w:name w:val="BAC49F10BEBB4F38B007E0B5AA920FCC"/>
  </w:style>
  <w:style w:type="paragraph" w:customStyle="1" w:styleId="C2CEEB4F4AF84F6E856D3118220AC7C8">
    <w:name w:val="C2CEEB4F4AF84F6E856D3118220AC7C8"/>
  </w:style>
  <w:style w:type="paragraph" w:customStyle="1" w:styleId="0D2BCAE9D7434CE696297EBED39A66E0">
    <w:name w:val="0D2BCAE9D7434CE696297EBED39A66E0"/>
  </w:style>
  <w:style w:type="paragraph" w:customStyle="1" w:styleId="8781B329EDBB4BD3B930A05BAB1BC965">
    <w:name w:val="8781B329EDBB4BD3B930A05BAB1BC965"/>
  </w:style>
  <w:style w:type="paragraph" w:customStyle="1" w:styleId="7C1A5DDAB8E74A1BB21156383DD3FFD5">
    <w:name w:val="7C1A5DDAB8E74A1BB21156383DD3FFD5"/>
  </w:style>
  <w:style w:type="paragraph" w:customStyle="1" w:styleId="3AB6655C738140D5A2CF7D6995F9EA5B">
    <w:name w:val="3AB6655C738140D5A2CF7D6995F9EA5B"/>
  </w:style>
  <w:style w:type="paragraph" w:customStyle="1" w:styleId="30038ABE1FBC4C15B31E6028ADC5FAB4">
    <w:name w:val="30038ABE1FBC4C15B31E6028ADC5FAB4"/>
  </w:style>
  <w:style w:type="paragraph" w:customStyle="1" w:styleId="998E8095230F42A1B78B052254D436D0">
    <w:name w:val="998E8095230F42A1B78B052254D436D0"/>
  </w:style>
  <w:style w:type="paragraph" w:customStyle="1" w:styleId="34453DA8DC444FDFB13BC5C12CC9F045">
    <w:name w:val="34453DA8DC444FDFB13BC5C12CC9F045"/>
  </w:style>
  <w:style w:type="paragraph" w:customStyle="1" w:styleId="4EB39AF3C67A4E7DA77CDBCAB73E9E59">
    <w:name w:val="4EB39AF3C67A4E7DA77CDBCAB73E9E59"/>
  </w:style>
  <w:style w:type="paragraph" w:customStyle="1" w:styleId="664669474FBE473E972D553BCF3C5C72">
    <w:name w:val="664669474FBE473E972D553BCF3C5C72"/>
  </w:style>
  <w:style w:type="paragraph" w:customStyle="1" w:styleId="C6427AFFE9B14C629F6984EB0A9FC9A0">
    <w:name w:val="C6427AFFE9B14C629F6984EB0A9FC9A0"/>
  </w:style>
  <w:style w:type="paragraph" w:customStyle="1" w:styleId="7E29AE3F5D0F40ABB8B707B13AF9AD48">
    <w:name w:val="7E29AE3F5D0F40ABB8B707B13AF9AD48"/>
  </w:style>
  <w:style w:type="paragraph" w:customStyle="1" w:styleId="5BDBA2C88FD145CCBF91B08B7C57A1E6">
    <w:name w:val="5BDBA2C88FD145CCBF91B08B7C57A1E6"/>
  </w:style>
  <w:style w:type="paragraph" w:customStyle="1" w:styleId="E019AD4913C24664938006E172305CF9">
    <w:name w:val="E019AD4913C24664938006E172305C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68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Dennis</dc:creator>
  <cp:keywords/>
  <cp:lastModifiedBy>Dennis Yang</cp:lastModifiedBy>
  <cp:revision>1</cp:revision>
  <dcterms:created xsi:type="dcterms:W3CDTF">2018-04-17T17:48:00Z</dcterms:created>
  <dcterms:modified xsi:type="dcterms:W3CDTF">2018-04-17T18:58:00Z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